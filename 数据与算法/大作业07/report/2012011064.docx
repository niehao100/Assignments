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54" w:rsidRPr="002F25C1" w:rsidRDefault="000C285D" w:rsidP="002E5A9A">
      <w:pPr>
        <w:pStyle w:val="1"/>
        <w:jc w:val="center"/>
        <w:rPr>
          <w:rFonts w:ascii="Hiragino Sans GB W3" w:eastAsia="Hiragino Sans GB W3" w:hAnsi="Hiragino Sans GB W3"/>
        </w:rPr>
      </w:pPr>
      <w:bookmarkStart w:id="0" w:name="_Toc372664483"/>
      <w:r>
        <w:rPr>
          <w:rFonts w:ascii="Hiragino Sans GB W3" w:eastAsia="Hiragino Sans GB W3" w:hAnsi="Hiragino Sans GB W3" w:hint="eastAsia"/>
        </w:rPr>
        <w:t>第</w:t>
      </w:r>
      <w:r w:rsidR="0014005B">
        <w:rPr>
          <w:rFonts w:ascii="Hiragino Sans GB W3" w:eastAsia="Hiragino Sans GB W3" w:hAnsi="Hiragino Sans GB W3"/>
        </w:rPr>
        <w:t>7</w:t>
      </w:r>
      <w:r>
        <w:rPr>
          <w:rFonts w:ascii="Hiragino Sans GB W3" w:eastAsia="Hiragino Sans GB W3" w:hAnsi="Hiragino Sans GB W3" w:hint="eastAsia"/>
        </w:rPr>
        <w:t>次大作业</w:t>
      </w:r>
      <w:bookmarkEnd w:id="0"/>
    </w:p>
    <w:sdt>
      <w:sdtPr>
        <w:rPr>
          <w:rFonts w:ascii="Hiragino Sans GB W3" w:eastAsia="Hiragino Sans GB W3" w:hAnsi="Hiragino Sans GB W3" w:cstheme="minorBidi"/>
          <w:color w:val="auto"/>
          <w:kern w:val="2"/>
          <w:sz w:val="21"/>
          <w:szCs w:val="22"/>
          <w:lang w:val="zh-CN"/>
        </w:rPr>
        <w:id w:val="208433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B2" w:rsidRPr="002F25C1" w:rsidRDefault="00DF39B2">
          <w:pPr>
            <w:pStyle w:val="TOC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 w:hint="eastAsia"/>
              <w:lang w:val="zh-CN"/>
            </w:rPr>
            <w:t>索引</w:t>
          </w:r>
        </w:p>
        <w:p w:rsidR="00AF1734" w:rsidRDefault="00DF39B2">
          <w:pPr>
            <w:pStyle w:val="10"/>
            <w:tabs>
              <w:tab w:val="right" w:leader="dot" w:pos="8296"/>
            </w:tabs>
            <w:rPr>
              <w:noProof/>
            </w:rPr>
          </w:pPr>
          <w:r w:rsidRPr="002F25C1">
            <w:rPr>
              <w:rFonts w:ascii="Hiragino Sans GB W3" w:eastAsia="Hiragino Sans GB W3" w:hAnsi="Hiragino Sans GB W3"/>
            </w:rPr>
            <w:fldChar w:fldCharType="begin"/>
          </w:r>
          <w:r w:rsidRPr="002F25C1">
            <w:rPr>
              <w:rFonts w:ascii="Hiragino Sans GB W3" w:eastAsia="Hiragino Sans GB W3" w:hAnsi="Hiragino Sans GB W3"/>
            </w:rPr>
            <w:instrText xml:space="preserve"> TOC \o "1-3" \h \z \u </w:instrText>
          </w:r>
          <w:r w:rsidRPr="002F25C1">
            <w:rPr>
              <w:rFonts w:ascii="Hiragino Sans GB W3" w:eastAsia="Hiragino Sans GB W3" w:hAnsi="Hiragino Sans GB W3"/>
            </w:rPr>
            <w:fldChar w:fldCharType="separate"/>
          </w:r>
          <w:hyperlink w:anchor="_Toc372664483" w:history="1">
            <w:r w:rsidR="00AF1734" w:rsidRPr="009554CC">
              <w:rPr>
                <w:rStyle w:val="a6"/>
                <w:rFonts w:ascii="Hiragino Sans GB W3" w:eastAsia="Hiragino Sans GB W3" w:hAnsi="Hiragino Sans GB W3" w:hint="eastAsia"/>
                <w:noProof/>
              </w:rPr>
              <w:t>第</w:t>
            </w:r>
            <w:r w:rsidR="00AF1734" w:rsidRPr="009554CC">
              <w:rPr>
                <w:rStyle w:val="a6"/>
                <w:rFonts w:ascii="Hiragino Sans GB W3" w:eastAsia="Hiragino Sans GB W3" w:hAnsi="Hiragino Sans GB W3"/>
                <w:noProof/>
              </w:rPr>
              <w:t>6</w:t>
            </w:r>
            <w:r w:rsidR="00AF1734" w:rsidRPr="009554CC">
              <w:rPr>
                <w:rStyle w:val="a6"/>
                <w:rFonts w:ascii="Hiragino Sans GB W3" w:eastAsia="Hiragino Sans GB W3" w:hAnsi="Hiragino Sans GB W3" w:hint="eastAsia"/>
                <w:noProof/>
              </w:rPr>
              <w:t>次大作业</w:t>
            </w:r>
            <w:r w:rsidR="00AF1734">
              <w:rPr>
                <w:noProof/>
                <w:webHidden/>
              </w:rPr>
              <w:tab/>
            </w:r>
            <w:r w:rsidR="00AF1734">
              <w:rPr>
                <w:noProof/>
                <w:webHidden/>
              </w:rPr>
              <w:fldChar w:fldCharType="begin"/>
            </w:r>
            <w:r w:rsidR="00AF1734">
              <w:rPr>
                <w:noProof/>
                <w:webHidden/>
              </w:rPr>
              <w:instrText xml:space="preserve"> PAGEREF _Toc372664483 \h </w:instrText>
            </w:r>
            <w:r w:rsidR="00AF1734">
              <w:rPr>
                <w:noProof/>
                <w:webHidden/>
              </w:rPr>
            </w:r>
            <w:r w:rsidR="00AF1734">
              <w:rPr>
                <w:noProof/>
                <w:webHidden/>
              </w:rPr>
              <w:fldChar w:fldCharType="separate"/>
            </w:r>
            <w:r w:rsidR="00C420EC">
              <w:rPr>
                <w:noProof/>
                <w:webHidden/>
              </w:rPr>
              <w:t>1</w:t>
            </w:r>
            <w:r w:rsidR="00AF1734">
              <w:rPr>
                <w:noProof/>
                <w:webHidden/>
              </w:rPr>
              <w:fldChar w:fldCharType="end"/>
            </w:r>
          </w:hyperlink>
        </w:p>
        <w:p w:rsidR="00AF1734" w:rsidRDefault="00BD13C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2664484" w:history="1">
            <w:r w:rsidR="00AF1734" w:rsidRPr="009554CC">
              <w:rPr>
                <w:rStyle w:val="a6"/>
                <w:rFonts w:ascii="Hiragino Sans GB W3" w:eastAsia="Hiragino Sans GB W3" w:hAnsi="Hiragino Sans GB W3" w:hint="eastAsia"/>
                <w:noProof/>
              </w:rPr>
              <w:t>数据结构</w:t>
            </w:r>
            <w:r w:rsidR="00AF1734">
              <w:rPr>
                <w:noProof/>
                <w:webHidden/>
              </w:rPr>
              <w:tab/>
            </w:r>
            <w:r w:rsidR="00AF1734">
              <w:rPr>
                <w:noProof/>
                <w:webHidden/>
              </w:rPr>
              <w:fldChar w:fldCharType="begin"/>
            </w:r>
            <w:r w:rsidR="00AF1734">
              <w:rPr>
                <w:noProof/>
                <w:webHidden/>
              </w:rPr>
              <w:instrText xml:space="preserve"> PAGEREF _Toc372664484 \h </w:instrText>
            </w:r>
            <w:r w:rsidR="00AF1734">
              <w:rPr>
                <w:noProof/>
                <w:webHidden/>
              </w:rPr>
            </w:r>
            <w:r w:rsidR="00AF1734">
              <w:rPr>
                <w:noProof/>
                <w:webHidden/>
              </w:rPr>
              <w:fldChar w:fldCharType="separate"/>
            </w:r>
            <w:r w:rsidR="00C420EC">
              <w:rPr>
                <w:noProof/>
                <w:webHidden/>
              </w:rPr>
              <w:t>1</w:t>
            </w:r>
            <w:r w:rsidR="00AF1734">
              <w:rPr>
                <w:noProof/>
                <w:webHidden/>
              </w:rPr>
              <w:fldChar w:fldCharType="end"/>
            </w:r>
          </w:hyperlink>
        </w:p>
        <w:p w:rsidR="00AF1734" w:rsidRDefault="00BD13C7">
          <w:pPr>
            <w:pStyle w:val="22"/>
            <w:tabs>
              <w:tab w:val="right" w:leader="dot" w:pos="8296"/>
            </w:tabs>
            <w:rPr>
              <w:noProof/>
            </w:rPr>
          </w:pPr>
          <w:hyperlink w:anchor="_Toc372664485" w:history="1">
            <w:r w:rsidR="00AF1734" w:rsidRPr="009554CC">
              <w:rPr>
                <w:rStyle w:val="a6"/>
                <w:rFonts w:ascii="Hiragino Sans GB W3" w:eastAsia="Hiragino Sans GB W3" w:hAnsi="Hiragino Sans GB W3" w:hint="eastAsia"/>
                <w:noProof/>
              </w:rPr>
              <w:t>复杂度分析</w:t>
            </w:r>
            <w:r w:rsidR="00AF1734">
              <w:rPr>
                <w:noProof/>
                <w:webHidden/>
              </w:rPr>
              <w:tab/>
            </w:r>
            <w:r w:rsidR="00AF1734">
              <w:rPr>
                <w:noProof/>
                <w:webHidden/>
              </w:rPr>
              <w:fldChar w:fldCharType="begin"/>
            </w:r>
            <w:r w:rsidR="00AF1734">
              <w:rPr>
                <w:noProof/>
                <w:webHidden/>
              </w:rPr>
              <w:instrText xml:space="preserve"> PAGEREF _Toc372664485 \h </w:instrText>
            </w:r>
            <w:r w:rsidR="00AF1734">
              <w:rPr>
                <w:noProof/>
                <w:webHidden/>
              </w:rPr>
            </w:r>
            <w:r w:rsidR="00AF1734">
              <w:rPr>
                <w:noProof/>
                <w:webHidden/>
              </w:rPr>
              <w:fldChar w:fldCharType="separate"/>
            </w:r>
            <w:r w:rsidR="00C420EC">
              <w:rPr>
                <w:noProof/>
                <w:webHidden/>
              </w:rPr>
              <w:t>1</w:t>
            </w:r>
            <w:r w:rsidR="00AF1734">
              <w:rPr>
                <w:noProof/>
                <w:webHidden/>
              </w:rPr>
              <w:fldChar w:fldCharType="end"/>
            </w:r>
          </w:hyperlink>
        </w:p>
        <w:p w:rsidR="00126BF7" w:rsidRPr="002F25C1" w:rsidRDefault="00DF39B2" w:rsidP="000C285D">
          <w:pPr>
            <w:pStyle w:val="22"/>
            <w:tabs>
              <w:tab w:val="right" w:leader="dot" w:pos="8296"/>
            </w:tabs>
            <w:ind w:leftChars="0" w:left="0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/>
              <w:b/>
              <w:bCs/>
              <w:lang w:val="zh-CN"/>
            </w:rPr>
            <w:fldChar w:fldCharType="end"/>
          </w:r>
        </w:p>
      </w:sdtContent>
    </w:sdt>
    <w:p w:rsidR="00126BF7" w:rsidRPr="001F2291" w:rsidRDefault="00AD70BE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1" w:name="_Toc372664484"/>
      <w:bookmarkStart w:id="2" w:name="_GoBack"/>
      <w:r>
        <w:rPr>
          <w:rFonts w:ascii="Hiragino Sans GB W3" w:eastAsia="Hiragino Sans GB W3" w:hAnsi="Hiragino Sans GB W3" w:hint="eastAsia"/>
          <w:color w:val="5B9BD5" w:themeColor="accent1"/>
        </w:rPr>
        <w:t>数据结构</w:t>
      </w:r>
      <w:bookmarkEnd w:id="1"/>
      <w:bookmarkEnd w:id="2"/>
    </w:p>
    <w:p w:rsidR="00884859" w:rsidRPr="002F25C1" w:rsidRDefault="00AD70BE" w:rsidP="000C285D">
      <w:pPr>
        <w:ind w:firstLine="42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本次大作业</w:t>
      </w:r>
      <w:proofErr w:type="gramStart"/>
      <w:r>
        <w:rPr>
          <w:rFonts w:ascii="Hiragino Sans GB W3" w:eastAsia="Hiragino Sans GB W3" w:hAnsi="Hiragino Sans GB W3" w:hint="eastAsia"/>
        </w:rPr>
        <w:t>使用二叉搜索树</w:t>
      </w:r>
      <w:proofErr w:type="gramEnd"/>
      <w:r>
        <w:rPr>
          <w:rFonts w:ascii="Hiragino Sans GB W3" w:eastAsia="Hiragino Sans GB W3" w:hAnsi="Hiragino Sans GB W3" w:hint="eastAsia"/>
        </w:rPr>
        <w:t>储存成绩信息，排序在建立树的过程中已经完成。</w:t>
      </w:r>
      <w:proofErr w:type="gramStart"/>
      <w:r>
        <w:rPr>
          <w:rFonts w:ascii="Hiragino Sans GB W3" w:eastAsia="Hiragino Sans GB W3" w:hAnsi="Hiragino Sans GB W3" w:hint="eastAsia"/>
        </w:rPr>
        <w:t>只要中序遍历</w:t>
      </w:r>
      <w:proofErr w:type="gramEnd"/>
      <w:r>
        <w:rPr>
          <w:rFonts w:ascii="Hiragino Sans GB W3" w:eastAsia="Hiragino Sans GB W3" w:hAnsi="Hiragino Sans GB W3" w:hint="eastAsia"/>
        </w:rPr>
        <w:t>数据结构，就可以得到按照要求排序好的信息。为了方便不同的排序要求，每个节点都有两套子节点指针。</w:t>
      </w:r>
      <w:r w:rsidR="00340356">
        <w:rPr>
          <w:rFonts w:ascii="Hiragino Sans GB W3" w:eastAsia="Hiragino Sans GB W3" w:hAnsi="Hiragino Sans GB W3" w:hint="eastAsia"/>
        </w:rPr>
        <w:t>查询操作只需要在</w:t>
      </w:r>
      <w:r w:rsidR="00164394">
        <w:rPr>
          <w:rFonts w:ascii="Hiragino Sans GB W3" w:eastAsia="Hiragino Sans GB W3" w:hAnsi="Hiragino Sans GB W3" w:hint="eastAsia"/>
        </w:rPr>
        <w:t>遍历时加入过滤器即可。</w:t>
      </w:r>
      <w:r>
        <w:rPr>
          <w:rFonts w:ascii="Hiragino Sans GB W3" w:eastAsia="Hiragino Sans GB W3" w:hAnsi="Hiragino Sans GB W3" w:hint="eastAsia"/>
        </w:rPr>
        <w:t>建立树的过程本身就是增量的。定点删除操作由于需要删除的数据量不大，只要将要删除的节点置为</w:t>
      </w:r>
      <w:proofErr w:type="gramStart"/>
      <w:r>
        <w:rPr>
          <w:rFonts w:ascii="Hiragino Sans GB W3" w:eastAsia="Hiragino Sans GB W3" w:hAnsi="Hiragino Sans GB W3" w:hint="eastAsia"/>
        </w:rPr>
        <w:t>不</w:t>
      </w:r>
      <w:proofErr w:type="gramEnd"/>
      <w:r>
        <w:rPr>
          <w:rFonts w:ascii="Hiragino Sans GB W3" w:eastAsia="Hiragino Sans GB W3" w:hAnsi="Hiragino Sans GB W3" w:hint="eastAsia"/>
        </w:rPr>
        <w:t>可用(学号置为-1)即可。</w:t>
      </w:r>
    </w:p>
    <w:p w:rsidR="00126BF7" w:rsidRPr="001F2291" w:rsidRDefault="00AD70BE" w:rsidP="00126BF7">
      <w:pPr>
        <w:pStyle w:val="21"/>
        <w:rPr>
          <w:rFonts w:ascii="Hiragino Sans GB W3" w:eastAsia="Hiragino Sans GB W3" w:hAnsi="Hiragino Sans GB W3"/>
          <w:color w:val="5B9BD5" w:themeColor="accent1"/>
        </w:rPr>
      </w:pPr>
      <w:bookmarkStart w:id="3" w:name="_Toc372664485"/>
      <w:r>
        <w:rPr>
          <w:rFonts w:ascii="Hiragino Sans GB W3" w:eastAsia="Hiragino Sans GB W3" w:hAnsi="Hiragino Sans GB W3" w:hint="eastAsia"/>
          <w:color w:val="5B9BD5" w:themeColor="accent1"/>
        </w:rPr>
        <w:t>复杂度分析</w:t>
      </w:r>
      <w:bookmarkEnd w:id="3"/>
    </w:p>
    <w:p w:rsidR="00B863B5" w:rsidRDefault="00AD70BE" w:rsidP="00AD70BE">
      <w:pPr>
        <w:ind w:firstLine="420"/>
        <w:jc w:val="left"/>
        <w:rPr>
          <w:rFonts w:ascii="Hiragino Sans GB W3" w:eastAsia="Hiragino Sans GB W3" w:hAnsi="Hiragino Sans GB W3"/>
          <w:sz w:val="22"/>
        </w:rPr>
      </w:pPr>
      <w:proofErr w:type="gramStart"/>
      <w:r w:rsidRPr="00AD70BE">
        <w:rPr>
          <w:rFonts w:ascii="Hiragino Sans GB W3" w:eastAsia="Hiragino Sans GB W3" w:hAnsi="Hiragino Sans GB W3" w:hint="eastAsia"/>
          <w:sz w:val="22"/>
        </w:rPr>
        <w:t>二叉</w:t>
      </w:r>
      <w:r>
        <w:rPr>
          <w:rFonts w:ascii="Hiragino Sans GB W3" w:eastAsia="Hiragino Sans GB W3" w:hAnsi="Hiragino Sans GB W3" w:hint="eastAsia"/>
          <w:sz w:val="22"/>
        </w:rPr>
        <w:t>搜索</w:t>
      </w:r>
      <w:r w:rsidRPr="00AD70BE">
        <w:rPr>
          <w:rFonts w:ascii="Hiragino Sans GB W3" w:eastAsia="Hiragino Sans GB W3" w:hAnsi="Hiragino Sans GB W3" w:hint="eastAsia"/>
          <w:sz w:val="22"/>
        </w:rPr>
        <w:t>树</w:t>
      </w:r>
      <w:proofErr w:type="gramEnd"/>
      <w:r>
        <w:rPr>
          <w:rFonts w:ascii="Hiragino Sans GB W3" w:eastAsia="Hiragino Sans GB W3" w:hAnsi="Hiragino Sans GB W3" w:hint="eastAsia"/>
          <w:sz w:val="22"/>
        </w:rPr>
        <w:t>的</w:t>
      </w:r>
      <w:r w:rsidRPr="00AD70BE">
        <w:rPr>
          <w:rFonts w:ascii="Hiragino Sans GB W3" w:eastAsia="Hiragino Sans GB W3" w:hAnsi="Hiragino Sans GB W3" w:hint="eastAsia"/>
          <w:sz w:val="22"/>
        </w:rPr>
        <w:t>插入</w:t>
      </w:r>
      <w:r>
        <w:rPr>
          <w:rFonts w:ascii="Hiragino Sans GB W3" w:eastAsia="Hiragino Sans GB W3" w:hAnsi="Hiragino Sans GB W3" w:hint="eastAsia"/>
          <w:sz w:val="22"/>
        </w:rPr>
        <w:t>操作中蕴含了排序，时间复杂度平均为O(</w:t>
      </w:r>
      <w:proofErr w:type="spellStart"/>
      <w:r>
        <w:rPr>
          <w:rFonts w:ascii="Hiragino Sans GB W3" w:eastAsia="Hiragino Sans GB W3" w:hAnsi="Hiragino Sans GB W3"/>
          <w:sz w:val="22"/>
        </w:rPr>
        <w:t>nlogn</w:t>
      </w:r>
      <w:proofErr w:type="spellEnd"/>
      <w:r>
        <w:rPr>
          <w:rFonts w:ascii="Hiragino Sans GB W3" w:eastAsia="Hiragino Sans GB W3" w:hAnsi="Hiragino Sans GB W3" w:hint="eastAsia"/>
          <w:sz w:val="22"/>
        </w:rPr>
        <w:t>)，最坏为O(n</w:t>
      </w:r>
      <w:r w:rsidRPr="00AD70BE">
        <w:rPr>
          <w:rFonts w:ascii="Hiragino Sans GB W3" w:eastAsia="Hiragino Sans GB W3" w:hAnsi="Hiragino Sans GB W3"/>
          <w:sz w:val="22"/>
          <w:vertAlign w:val="superscript"/>
        </w:rPr>
        <w:t>2</w:t>
      </w:r>
      <w:r>
        <w:rPr>
          <w:rFonts w:ascii="Hiragino Sans GB W3" w:eastAsia="Hiragino Sans GB W3" w:hAnsi="Hiragino Sans GB W3" w:hint="eastAsia"/>
          <w:sz w:val="22"/>
        </w:rPr>
        <w:t>)。空间上由于需要递归，复杂度平均为O(</w:t>
      </w:r>
      <w:proofErr w:type="spellStart"/>
      <w:r>
        <w:rPr>
          <w:rFonts w:ascii="Hiragino Sans GB W3" w:eastAsia="Hiragino Sans GB W3" w:hAnsi="Hiragino Sans GB W3"/>
          <w:sz w:val="22"/>
        </w:rPr>
        <w:t>logn</w:t>
      </w:r>
      <w:proofErr w:type="spellEnd"/>
      <w:r>
        <w:rPr>
          <w:rFonts w:ascii="Hiragino Sans GB W3" w:eastAsia="Hiragino Sans GB W3" w:hAnsi="Hiragino Sans GB W3" w:hint="eastAsia"/>
          <w:sz w:val="22"/>
        </w:rPr>
        <w:t>)，最坏为O(n)。</w:t>
      </w:r>
    </w:p>
    <w:p w:rsidR="00AD70BE" w:rsidRPr="00AD70BE" w:rsidRDefault="00AD70BE" w:rsidP="00AD70BE">
      <w:pPr>
        <w:ind w:firstLine="420"/>
        <w:jc w:val="left"/>
        <w:rPr>
          <w:rFonts w:ascii="Hiragino Sans GB W3" w:eastAsia="Hiragino Sans GB W3" w:hAnsi="Hiragino Sans GB W3"/>
          <w:sz w:val="22"/>
        </w:rPr>
      </w:pPr>
      <w:r>
        <w:rPr>
          <w:rFonts w:ascii="Hiragino Sans GB W3" w:eastAsia="Hiragino Sans GB W3" w:hAnsi="Hiragino Sans GB W3" w:hint="eastAsia"/>
          <w:sz w:val="22"/>
        </w:rPr>
        <w:t>输出</w:t>
      </w:r>
      <w:r w:rsidR="00364431">
        <w:rPr>
          <w:rFonts w:ascii="Hiragino Sans GB W3" w:eastAsia="Hiragino Sans GB W3" w:hAnsi="Hiragino Sans GB W3" w:hint="eastAsia"/>
          <w:sz w:val="22"/>
        </w:rPr>
        <w:t>、查询</w:t>
      </w:r>
      <w:r>
        <w:rPr>
          <w:rFonts w:ascii="Hiragino Sans GB W3" w:eastAsia="Hiragino Sans GB W3" w:hAnsi="Hiragino Sans GB W3" w:hint="eastAsia"/>
          <w:sz w:val="22"/>
        </w:rPr>
        <w:t>、定点删除等操作需要遍历每个节点，时间复杂度为O</w:t>
      </w:r>
      <w:r>
        <w:rPr>
          <w:rFonts w:ascii="Hiragino Sans GB W3" w:eastAsia="Hiragino Sans GB W3" w:hAnsi="Hiragino Sans GB W3"/>
          <w:sz w:val="22"/>
        </w:rPr>
        <w:t>(n)</w:t>
      </w:r>
      <w:r>
        <w:rPr>
          <w:rFonts w:ascii="Hiragino Sans GB W3" w:eastAsia="Hiragino Sans GB W3" w:hAnsi="Hiragino Sans GB W3" w:hint="eastAsia"/>
          <w:sz w:val="22"/>
        </w:rPr>
        <w:t>，空间复杂</w:t>
      </w:r>
      <w:proofErr w:type="gramStart"/>
      <w:r>
        <w:rPr>
          <w:rFonts w:ascii="Hiragino Sans GB W3" w:eastAsia="Hiragino Sans GB W3" w:hAnsi="Hiragino Sans GB W3" w:hint="eastAsia"/>
          <w:sz w:val="22"/>
        </w:rPr>
        <w:t>度视树</w:t>
      </w:r>
      <w:proofErr w:type="gramEnd"/>
      <w:r>
        <w:rPr>
          <w:rFonts w:ascii="Hiragino Sans GB W3" w:eastAsia="Hiragino Sans GB W3" w:hAnsi="Hiragino Sans GB W3" w:hint="eastAsia"/>
          <w:sz w:val="22"/>
        </w:rPr>
        <w:t>的结构而定，平均为O(</w:t>
      </w:r>
      <w:proofErr w:type="spellStart"/>
      <w:r>
        <w:rPr>
          <w:rFonts w:ascii="Hiragino Sans GB W3" w:eastAsia="Hiragino Sans GB W3" w:hAnsi="Hiragino Sans GB W3"/>
          <w:sz w:val="22"/>
        </w:rPr>
        <w:t>logn</w:t>
      </w:r>
      <w:proofErr w:type="spellEnd"/>
      <w:r>
        <w:rPr>
          <w:rFonts w:ascii="Hiragino Sans GB W3" w:eastAsia="Hiragino Sans GB W3" w:hAnsi="Hiragino Sans GB W3" w:hint="eastAsia"/>
          <w:sz w:val="22"/>
        </w:rPr>
        <w:t>)，最坏为O(n)。</w:t>
      </w:r>
    </w:p>
    <w:sectPr w:rsidR="00AD70BE" w:rsidRPr="00AD70BE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3C7" w:rsidRDefault="00BD13C7">
      <w:r>
        <w:separator/>
      </w:r>
    </w:p>
  </w:endnote>
  <w:endnote w:type="continuationSeparator" w:id="0">
    <w:p w:rsidR="00BD13C7" w:rsidRDefault="00BD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BD13C7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EndPr/>
      <w:sdtContent>
        <w:r w:rsidR="002958C1" w:rsidRPr="002E0CAF">
          <w:rPr>
            <w:rFonts w:ascii="Inconsolata" w:hAnsi="Inconsolata"/>
            <w:lang w:val="zh-CN"/>
          </w:rPr>
          <w:t xml:space="preserve">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PAGE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14005B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2958C1" w:rsidRPr="002E0CAF">
          <w:rPr>
            <w:rFonts w:ascii="Inconsolata" w:hAnsi="Inconsolata"/>
            <w:lang w:val="zh-CN"/>
          </w:rPr>
          <w:t xml:space="preserve"> / 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2958C1" w:rsidRPr="002E0CAF">
          <w:rPr>
            <w:rFonts w:ascii="Inconsolata" w:hAnsi="Inconsolata"/>
            <w:b/>
            <w:bCs/>
          </w:rPr>
          <w:instrText>NUMPAGES</w:instrTex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14005B">
          <w:rPr>
            <w:rFonts w:ascii="Inconsolata" w:hAnsi="Inconsolata"/>
            <w:b/>
            <w:bCs/>
            <w:noProof/>
          </w:rPr>
          <w:t>1</w:t>
        </w:r>
        <w:r w:rsidR="002958C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3C7" w:rsidRDefault="00BD13C7">
      <w:r>
        <w:separator/>
      </w:r>
    </w:p>
  </w:footnote>
  <w:footnote w:type="continuationSeparator" w:id="0">
    <w:p w:rsidR="00BD13C7" w:rsidRDefault="00BD1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Default="002958C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0C285D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="002958C1"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 w:rsidR="0014005B">
      <w:rPr>
        <w:rFonts w:ascii="Inconsolata" w:eastAsia="Hiragino Sans GB W3" w:hAnsi="Inconsolata"/>
      </w:rPr>
      <w:t>7</w:t>
    </w:r>
    <w:r w:rsidR="002958C1" w:rsidRPr="002E0CAF">
      <w:rPr>
        <w:rFonts w:ascii="Inconsolata" w:eastAsia="Hiragino Sans GB W3" w:hAnsi="Inconsolata"/>
      </w:rPr>
      <w:t xml:space="preserve"> </w:t>
    </w:r>
    <w:proofErr w:type="gramStart"/>
    <w:r w:rsidR="002958C1" w:rsidRPr="002E0CAF">
      <w:rPr>
        <w:rFonts w:ascii="Inconsolata" w:eastAsia="Hiragino Sans GB W3" w:hAnsi="Inconsolata"/>
      </w:rPr>
      <w:t>池雨泽</w:t>
    </w:r>
    <w:proofErr w:type="gramEnd"/>
    <w:r w:rsidR="002958C1"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8C1" w:rsidRPr="002E0CAF" w:rsidRDefault="002958C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BE"/>
    <w:rsid w:val="00063A3A"/>
    <w:rsid w:val="000C0B0C"/>
    <w:rsid w:val="000C285D"/>
    <w:rsid w:val="00106E16"/>
    <w:rsid w:val="00126BF7"/>
    <w:rsid w:val="0014005B"/>
    <w:rsid w:val="00164394"/>
    <w:rsid w:val="001F2291"/>
    <w:rsid w:val="001F3C48"/>
    <w:rsid w:val="00202627"/>
    <w:rsid w:val="00287CE4"/>
    <w:rsid w:val="002958C1"/>
    <w:rsid w:val="002E0CAF"/>
    <w:rsid w:val="002E5A9A"/>
    <w:rsid w:val="002E64FB"/>
    <w:rsid w:val="002F25C1"/>
    <w:rsid w:val="00327854"/>
    <w:rsid w:val="00340356"/>
    <w:rsid w:val="00364431"/>
    <w:rsid w:val="0042681D"/>
    <w:rsid w:val="004606E7"/>
    <w:rsid w:val="00460795"/>
    <w:rsid w:val="00483913"/>
    <w:rsid w:val="004D4B89"/>
    <w:rsid w:val="00520B69"/>
    <w:rsid w:val="00560C9A"/>
    <w:rsid w:val="005802D6"/>
    <w:rsid w:val="00580FCF"/>
    <w:rsid w:val="006225F9"/>
    <w:rsid w:val="00635B1F"/>
    <w:rsid w:val="00635BB9"/>
    <w:rsid w:val="006B611C"/>
    <w:rsid w:val="007316EF"/>
    <w:rsid w:val="00741846"/>
    <w:rsid w:val="007737B7"/>
    <w:rsid w:val="007A2FAF"/>
    <w:rsid w:val="00817720"/>
    <w:rsid w:val="00884859"/>
    <w:rsid w:val="00896B9F"/>
    <w:rsid w:val="008A13CA"/>
    <w:rsid w:val="00923283"/>
    <w:rsid w:val="00933CA1"/>
    <w:rsid w:val="0097432C"/>
    <w:rsid w:val="00994617"/>
    <w:rsid w:val="009B1280"/>
    <w:rsid w:val="00A07AEF"/>
    <w:rsid w:val="00A651CE"/>
    <w:rsid w:val="00AB137F"/>
    <w:rsid w:val="00AB6DCF"/>
    <w:rsid w:val="00AD70BE"/>
    <w:rsid w:val="00AF1734"/>
    <w:rsid w:val="00B0578A"/>
    <w:rsid w:val="00B13524"/>
    <w:rsid w:val="00B702A5"/>
    <w:rsid w:val="00B863B5"/>
    <w:rsid w:val="00BB6635"/>
    <w:rsid w:val="00BC1EBE"/>
    <w:rsid w:val="00BD13C7"/>
    <w:rsid w:val="00BE643F"/>
    <w:rsid w:val="00C300E0"/>
    <w:rsid w:val="00C420EC"/>
    <w:rsid w:val="00C94DC9"/>
    <w:rsid w:val="00CB7B58"/>
    <w:rsid w:val="00CC3148"/>
    <w:rsid w:val="00D54E26"/>
    <w:rsid w:val="00D712CC"/>
    <w:rsid w:val="00DF39B2"/>
    <w:rsid w:val="00E10CA9"/>
    <w:rsid w:val="00E215CF"/>
    <w:rsid w:val="00E42B37"/>
    <w:rsid w:val="00EC291B"/>
    <w:rsid w:val="00F200CD"/>
    <w:rsid w:val="00F216AF"/>
    <w:rsid w:val="00F34D4D"/>
    <w:rsid w:val="00F54F8D"/>
    <w:rsid w:val="00F6273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69B51-E40C-4845-9A64-8A4C7BF1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laok\GitHub\Assignments\&#25968;&#25454;&#19982;&#31639;&#27861;\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F31B86-BAC7-425E-AEE1-E1A76600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42</TotalTime>
  <Pages>1</Pages>
  <Words>85</Words>
  <Characters>485</Characters>
  <Application>Microsoft Office Word</Application>
  <DocSecurity>0</DocSecurity>
  <Lines>4</Lines>
  <Paragraphs>1</Paragraphs>
  <ScaleCrop>false</ScaleCrop>
  <Company>清华大学 电子工程系 计算机程序设计基础课程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Blaok</dc:creator>
  <cp:keywords/>
  <dc:description/>
  <cp:lastModifiedBy>Blaok</cp:lastModifiedBy>
  <cp:revision>10</cp:revision>
  <cp:lastPrinted>2013-11-19T15:17:00Z</cp:lastPrinted>
  <dcterms:created xsi:type="dcterms:W3CDTF">2013-11-19T14:35:00Z</dcterms:created>
  <dcterms:modified xsi:type="dcterms:W3CDTF">2013-11-27T14:56:00Z</dcterms:modified>
</cp:coreProperties>
</file>