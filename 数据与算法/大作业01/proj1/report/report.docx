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67718542"/>
      <w:r>
        <w:rPr>
          <w:rFonts w:ascii="Hiragino Sans GB W3" w:eastAsia="Hiragino Sans GB W3" w:hAnsi="Hiragino Sans GB W3" w:hint="eastAsia"/>
        </w:rPr>
        <w:t>第</w:t>
      </w:r>
      <w:r w:rsidR="005A4860">
        <w:rPr>
          <w:rFonts w:ascii="Hiragino Sans GB W3" w:eastAsia="Hiragino Sans GB W3" w:hAnsi="Hiragino Sans GB W3" w:hint="eastAsia"/>
        </w:rPr>
        <w:t>一</w:t>
      </w:r>
      <w:r>
        <w:rPr>
          <w:rFonts w:ascii="Hiragino Sans GB W3" w:eastAsia="Hiragino Sans GB W3" w:hAnsi="Hiragino Sans GB W3" w:hint="eastAsia"/>
        </w:rPr>
        <w:t>次大</w:t>
      </w:r>
      <w:bookmarkStart w:id="1" w:name="_GoBack"/>
      <w:bookmarkEnd w:id="1"/>
      <w:r>
        <w:rPr>
          <w:rFonts w:ascii="Hiragino Sans GB W3" w:eastAsia="Hiragino Sans GB W3" w:hAnsi="Hiragino Sans GB W3" w:hint="eastAsia"/>
        </w:rPr>
        <w:t>作业</w:t>
      </w:r>
      <w:bookmarkEnd w:id="0"/>
      <w:r w:rsidR="00872E96">
        <w:rPr>
          <w:rFonts w:ascii="Hiragino Sans GB W3" w:eastAsia="Hiragino Sans GB W3" w:hAnsi="Hiragino Sans GB W3" w:hint="eastAsia"/>
        </w:rPr>
        <w:t xml:space="preserve"> -</w:t>
      </w:r>
      <w:r w:rsidR="00872E96">
        <w:rPr>
          <w:rFonts w:ascii="Hiragino Sans GB W3" w:eastAsia="Hiragino Sans GB W3" w:hAnsi="Hiragino Sans GB W3"/>
        </w:rPr>
        <w:t xml:space="preserve"> </w:t>
      </w:r>
      <w:r w:rsidR="00872E96" w:rsidRPr="00872E96">
        <w:rPr>
          <w:rFonts w:ascii="Hiragino Sans GB W3" w:eastAsia="Hiragino Sans GB W3" w:hAnsi="Hiragino Sans GB W3" w:hint="eastAsia"/>
        </w:rPr>
        <w:t>素数输出</w:t>
      </w:r>
    </w:p>
    <w:p w:rsidR="00126BF7" w:rsidRPr="001F2291" w:rsidRDefault="005A4860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2" w:name="_Toc367718543"/>
      <w:r>
        <w:rPr>
          <w:rFonts w:ascii="Hiragino Sans GB W3" w:eastAsia="Hiragino Sans GB W3" w:hAnsi="Hiragino Sans GB W3" w:hint="eastAsia"/>
          <w:color w:val="5B9BD5" w:themeColor="accent1"/>
        </w:rPr>
        <w:t>算法</w:t>
      </w:r>
      <w:r w:rsidR="00126BF7" w:rsidRPr="001F2291">
        <w:rPr>
          <w:rFonts w:ascii="Hiragino Sans GB W3" w:eastAsia="Hiragino Sans GB W3" w:hAnsi="Hiragino Sans GB W3" w:hint="eastAsia"/>
          <w:color w:val="5B9BD5" w:themeColor="accent1"/>
        </w:rPr>
        <w:t>分析</w:t>
      </w:r>
      <w:bookmarkEnd w:id="2"/>
    </w:p>
    <w:p w:rsidR="00511E53" w:rsidRPr="00511E53" w:rsidRDefault="005A4860" w:rsidP="00511E53">
      <w:pPr>
        <w:ind w:firstLine="42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由于数据范围不大，可以直接利用打好的素数表，输出前n</w:t>
      </w:r>
      <w:proofErr w:type="gramStart"/>
      <w:r>
        <w:rPr>
          <w:rFonts w:ascii="Hiragino Sans GB W3" w:eastAsia="Hiragino Sans GB W3" w:hAnsi="Hiragino Sans GB W3" w:hint="eastAsia"/>
        </w:rPr>
        <w:t>个</w:t>
      </w:r>
      <w:proofErr w:type="gramEnd"/>
      <w:r>
        <w:rPr>
          <w:rFonts w:ascii="Hiragino Sans GB W3" w:eastAsia="Hiragino Sans GB W3" w:hAnsi="Hiragino Sans GB W3" w:hint="eastAsia"/>
        </w:rPr>
        <w:t>素数</w:t>
      </w:r>
      <w:r w:rsidR="00511E53">
        <w:rPr>
          <w:rFonts w:ascii="Hiragino Sans GB W3" w:eastAsia="Hiragino Sans GB W3" w:hAnsi="Hiragino Sans GB W3" w:hint="eastAsia"/>
        </w:rPr>
        <w:t>。</w:t>
      </w:r>
    </w:p>
    <w:p w:rsidR="005A4860" w:rsidRPr="001F2291" w:rsidRDefault="005A4860" w:rsidP="005A4860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3" w:name="_Toc367718544"/>
      <w:r>
        <w:rPr>
          <w:rFonts w:ascii="Hiragino Sans GB W3" w:eastAsia="Hiragino Sans GB W3" w:hAnsi="Hiragino Sans GB W3" w:hint="eastAsia"/>
          <w:color w:val="5B9BD5" w:themeColor="accent1"/>
        </w:rPr>
        <w:t>素数表</w:t>
      </w:r>
      <w:bookmarkEnd w:id="3"/>
    </w:p>
    <w:p w:rsidR="005A4860" w:rsidRPr="00872E96" w:rsidRDefault="005A4860" w:rsidP="00872E96">
      <w:pPr>
        <w:ind w:firstLine="42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利用筛法打</w:t>
      </w:r>
      <w:r>
        <w:rPr>
          <w:rFonts w:ascii="Hiragino Sans GB W3" w:eastAsia="Hiragino Sans GB W3" w:hAnsi="Hiragino Sans GB W3" w:hint="eastAsia"/>
        </w:rPr>
        <w:t>素数表，</w:t>
      </w:r>
      <w:r>
        <w:rPr>
          <w:rFonts w:ascii="Hiragino Sans GB W3" w:eastAsia="Hiragino Sans GB W3" w:hAnsi="Hiragino Sans GB W3" w:hint="eastAsia"/>
        </w:rPr>
        <w:t>并重定向标准输出至文件得到素数表</w:t>
      </w:r>
      <w:r>
        <w:rPr>
          <w:rFonts w:ascii="Hiragino Sans GB W3" w:eastAsia="Hiragino Sans GB W3" w:hAnsi="Hiragino Sans GB W3" w:hint="eastAsia"/>
        </w:rPr>
        <w:t>。</w:t>
      </w:r>
      <w:r w:rsidR="00511E53">
        <w:rPr>
          <w:rFonts w:ascii="Hiragino Sans GB W3" w:eastAsia="Hiragino Sans GB W3" w:hAnsi="Hiragino Sans GB W3" w:hint="eastAsia"/>
        </w:rPr>
        <w:t>之后直接利用素数表即可获取前n</w:t>
      </w:r>
      <w:proofErr w:type="gramStart"/>
      <w:r w:rsidR="00511E53">
        <w:rPr>
          <w:rFonts w:ascii="Hiragino Sans GB W3" w:eastAsia="Hiragino Sans GB W3" w:hAnsi="Hiragino Sans GB W3" w:hint="eastAsia"/>
        </w:rPr>
        <w:t>个</w:t>
      </w:r>
      <w:proofErr w:type="gramEnd"/>
      <w:r w:rsidR="00511E53">
        <w:rPr>
          <w:rFonts w:ascii="Hiragino Sans GB W3" w:eastAsia="Hiragino Sans GB W3" w:hAnsi="Hiragino Sans GB W3" w:hint="eastAsia"/>
        </w:rPr>
        <w:t>素数。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795" w:rsidRPr="002F25C1" w:rsidTr="004D4B89">
        <w:tc>
          <w:tcPr>
            <w:tcW w:w="8296" w:type="dxa"/>
          </w:tcPr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1 #include&lt;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iostream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&gt;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2 #define L 10000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3 using namespace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std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4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int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main()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5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6    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int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counter=0;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7    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int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p[L];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8 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     //</w:t>
            </w: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初始化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10     for(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int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=1;i&lt;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L;i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++)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11    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12         p[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]=i+1;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13     }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14 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15     //</w:t>
            </w: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筛法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16     for(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int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=1;i&lt;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L;i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++)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17    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18         for(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int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j=2;j*j&lt;=p[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];j++)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19        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20             if(p[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]%j==0)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21            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22                 p[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]=0;break;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23             }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24         }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25     }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26 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27     //</w:t>
            </w: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输出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28     for(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int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=1;i&lt;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L;i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++)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29    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30         if(p[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]!=0)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31        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32            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cout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&lt;&lt;p[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i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];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33             counter++;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34             if(counter==999)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35             {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36                 return 0;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37             }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38             </w:t>
            </w:r>
            <w:proofErr w:type="spellStart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cout</w:t>
            </w:r>
            <w:proofErr w:type="spellEnd"/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&lt;&lt;',';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39         }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40     }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 xml:space="preserve">41 </w:t>
            </w:r>
          </w:p>
          <w:p w:rsidR="00511E53" w:rsidRPr="00511E53" w:rsidRDefault="00511E53" w:rsidP="00511E53">
            <w:pPr>
              <w:spacing w:line="180" w:lineRule="exac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42     return -1;  //</w:t>
            </w: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返回</w:t>
            </w: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-1</w:t>
            </w:r>
            <w:r w:rsidRPr="00511E53">
              <w:rPr>
                <w:rFonts w:ascii="Inconsolata" w:eastAsia="Hiragino Sans GB W3" w:hAnsi="Inconsolata" w:hint="eastAsia"/>
                <w:sz w:val="15"/>
                <w:szCs w:val="15"/>
              </w:rPr>
              <w:t>说明数组空间不够大</w:t>
            </w:r>
          </w:p>
          <w:p w:rsidR="00460795" w:rsidRPr="005430A9" w:rsidRDefault="00511E53" w:rsidP="00511E53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511E53">
              <w:rPr>
                <w:rFonts w:ascii="Inconsolata" w:eastAsia="Hiragino Sans GB W3" w:hAnsi="Inconsolata"/>
                <w:sz w:val="15"/>
                <w:szCs w:val="15"/>
              </w:rPr>
              <w:t>43 }</w:t>
            </w:r>
          </w:p>
        </w:tc>
      </w:tr>
    </w:tbl>
    <w:p w:rsidR="00B863B5" w:rsidRDefault="00B863B5" w:rsidP="00872E96">
      <w:pPr>
        <w:rPr>
          <w:rFonts w:ascii="Hiragino Sans GB W3" w:eastAsia="Hiragino Sans GB W3" w:hAnsi="Hiragino Sans GB W3" w:hint="eastAsia"/>
          <w:sz w:val="24"/>
        </w:rPr>
      </w:pPr>
    </w:p>
    <w:sectPr w:rsidR="00B863B5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52F" w:rsidRDefault="00C7652F">
      <w:r>
        <w:separator/>
      </w:r>
    </w:p>
  </w:endnote>
  <w:endnote w:type="continuationSeparator" w:id="0">
    <w:p w:rsidR="00C7652F" w:rsidRDefault="00C7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C7652F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2958C1" w:rsidRPr="002E0CAF">
          <w:rPr>
            <w:rFonts w:ascii="Inconsolata" w:hAnsi="Inconsolata"/>
            <w:lang w:val="zh-CN"/>
          </w:rPr>
          <w:t xml:space="preserve">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PAGE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68223F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2958C1" w:rsidRPr="002E0CAF">
          <w:rPr>
            <w:rFonts w:ascii="Inconsolata" w:hAnsi="Inconsolata"/>
            <w:lang w:val="zh-CN"/>
          </w:rPr>
          <w:t xml:space="preserve"> /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NUMPAGES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68223F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52F" w:rsidRDefault="00C7652F">
      <w:r>
        <w:separator/>
      </w:r>
    </w:p>
  </w:footnote>
  <w:footnote w:type="continuationSeparator" w:id="0">
    <w:p w:rsidR="00C7652F" w:rsidRDefault="00C76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0C285D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="002958C1"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5A4860">
      <w:rPr>
        <w:rFonts w:ascii="Inconsolata" w:eastAsia="Hiragino Sans GB W3" w:hAnsi="Inconsolata"/>
      </w:rPr>
      <w:t>1</w:t>
    </w:r>
    <w:r w:rsidR="00872E96">
      <w:rPr>
        <w:rFonts w:ascii="Inconsolata" w:eastAsia="Hiragino Sans GB W3" w:hAnsi="Inconsolata"/>
      </w:rPr>
      <w:t>-1</w:t>
    </w:r>
    <w:r w:rsidR="002958C1" w:rsidRPr="002E0CAF">
      <w:rPr>
        <w:rFonts w:ascii="Inconsolata" w:eastAsia="Hiragino Sans GB W3" w:hAnsi="Inconsolata"/>
      </w:rPr>
      <w:t xml:space="preserve"> </w:t>
    </w:r>
    <w:proofErr w:type="gramStart"/>
    <w:r w:rsidR="002958C1" w:rsidRPr="002E0CAF">
      <w:rPr>
        <w:rFonts w:ascii="Inconsolata" w:eastAsia="Hiragino Sans GB W3" w:hAnsi="Inconsolata"/>
      </w:rPr>
      <w:t>池雨泽</w:t>
    </w:r>
    <w:proofErr w:type="gramEnd"/>
    <w:r w:rsidR="002958C1"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5A"/>
    <w:rsid w:val="00063A3A"/>
    <w:rsid w:val="000C0B0C"/>
    <w:rsid w:val="000C285D"/>
    <w:rsid w:val="00106E16"/>
    <w:rsid w:val="00126BF7"/>
    <w:rsid w:val="001F2291"/>
    <w:rsid w:val="001F3C48"/>
    <w:rsid w:val="00202627"/>
    <w:rsid w:val="00287CE4"/>
    <w:rsid w:val="002958C1"/>
    <w:rsid w:val="002E0CAF"/>
    <w:rsid w:val="002E5A9A"/>
    <w:rsid w:val="002E64FB"/>
    <w:rsid w:val="002F25C1"/>
    <w:rsid w:val="00327854"/>
    <w:rsid w:val="0042681D"/>
    <w:rsid w:val="004419E8"/>
    <w:rsid w:val="004606E7"/>
    <w:rsid w:val="00460795"/>
    <w:rsid w:val="00483913"/>
    <w:rsid w:val="004D4B89"/>
    <w:rsid w:val="00511E53"/>
    <w:rsid w:val="00514758"/>
    <w:rsid w:val="00520B69"/>
    <w:rsid w:val="005430A9"/>
    <w:rsid w:val="005802D6"/>
    <w:rsid w:val="00580FCF"/>
    <w:rsid w:val="005A4860"/>
    <w:rsid w:val="006225F9"/>
    <w:rsid w:val="00635B1F"/>
    <w:rsid w:val="00635BB9"/>
    <w:rsid w:val="00662859"/>
    <w:rsid w:val="0068223F"/>
    <w:rsid w:val="006B611C"/>
    <w:rsid w:val="007316EF"/>
    <w:rsid w:val="00741846"/>
    <w:rsid w:val="007737B7"/>
    <w:rsid w:val="007A2FAF"/>
    <w:rsid w:val="00817720"/>
    <w:rsid w:val="00872E96"/>
    <w:rsid w:val="00884859"/>
    <w:rsid w:val="00896B9F"/>
    <w:rsid w:val="008A13CA"/>
    <w:rsid w:val="00914DB6"/>
    <w:rsid w:val="00923283"/>
    <w:rsid w:val="00933CA1"/>
    <w:rsid w:val="0097432C"/>
    <w:rsid w:val="00994617"/>
    <w:rsid w:val="009B1280"/>
    <w:rsid w:val="00A07AEF"/>
    <w:rsid w:val="00A651CE"/>
    <w:rsid w:val="00AB137F"/>
    <w:rsid w:val="00AB6DCF"/>
    <w:rsid w:val="00B0578A"/>
    <w:rsid w:val="00B13524"/>
    <w:rsid w:val="00B702A5"/>
    <w:rsid w:val="00B863B5"/>
    <w:rsid w:val="00BB6635"/>
    <w:rsid w:val="00BE643F"/>
    <w:rsid w:val="00C300E0"/>
    <w:rsid w:val="00C7652F"/>
    <w:rsid w:val="00C94DC9"/>
    <w:rsid w:val="00CB7B58"/>
    <w:rsid w:val="00CC3148"/>
    <w:rsid w:val="00CF76DE"/>
    <w:rsid w:val="00D54E26"/>
    <w:rsid w:val="00D712CC"/>
    <w:rsid w:val="00D71C61"/>
    <w:rsid w:val="00DF39B2"/>
    <w:rsid w:val="00E10CA9"/>
    <w:rsid w:val="00E215CF"/>
    <w:rsid w:val="00E42B37"/>
    <w:rsid w:val="00EC291B"/>
    <w:rsid w:val="00ED3B5A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3B4AC-0CCC-4EC6-B70A-5762DF7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  <w:style w:type="character" w:styleId="afff0">
    <w:name w:val="Placeholder Text"/>
    <w:basedOn w:val="a2"/>
    <w:uiPriority w:val="99"/>
    <w:semiHidden/>
    <w:rsid w:val="00ED3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Works\Assignments\4th.Aut.2013\&#25968;&#25454;&#19982;&#31639;&#27861;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67CD5-4C94-46B3-B13C-721884AF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67</TotalTime>
  <Pages>1</Pages>
  <Words>128</Words>
  <Characters>732</Characters>
  <Application>Microsoft Office Word</Application>
  <DocSecurity>0</DocSecurity>
  <Lines>6</Lines>
  <Paragraphs>1</Paragraphs>
  <ScaleCrop>false</ScaleCrop>
  <Company>清华大学 电子工程系 计算机程序设计基础课程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亮黑色书脊</dc:creator>
  <cp:keywords/>
  <dc:description/>
  <cp:lastModifiedBy>Blaok Chi</cp:lastModifiedBy>
  <cp:revision>7</cp:revision>
  <cp:lastPrinted>2013-09-23T08:58:00Z</cp:lastPrinted>
  <dcterms:created xsi:type="dcterms:W3CDTF">2013-09-22T14:49:00Z</dcterms:created>
  <dcterms:modified xsi:type="dcterms:W3CDTF">2013-09-23T08:59:00Z</dcterms:modified>
</cp:coreProperties>
</file>